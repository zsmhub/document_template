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-431165</wp:posOffset>
                </wp:positionV>
                <wp:extent cx="2042160" cy="4489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REMUSE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55pt;margin-top:-33.95pt;height:35.35pt;width:160.8pt;z-index:251703296;mso-width-relative:page;mso-height-relative:page;" filled="f" stroked="f" coordsize="21600,21600" o:gfxdata="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DHGs&#10;2gAAAAgBAAAPAAAAAAAAAAEAIAAAACIAAABkcnMvZG93bnJldi54bWxQSwECFAAUAAAACACHTuJA&#10;OUxkG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REMUSE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-634365</wp:posOffset>
                </wp:positionV>
                <wp:extent cx="1757045" cy="69405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9490" y="407035"/>
                          <a:ext cx="1757045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05pt;margin-top:-49.95pt;height:54.65pt;width:138.35pt;z-index:251660288;mso-width-relative:page;mso-height-relative:page;" filled="f" stroked="f" coordsize="21600,21600" o:gfxdata="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iVKW9sAAAAKAQAADwAAAAAAAAABACAAAAAiAAAAZHJzL2Rvd25yZXYueG1sUEsB&#10;AhQAFAAAAAgAh07iQDtdvbs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6259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635000</wp:posOffset>
                </wp:positionV>
                <wp:extent cx="4763135" cy="1270000"/>
                <wp:effectExtent l="0" t="0" r="0" b="0"/>
                <wp:wrapNone/>
                <wp:docPr id="3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稻小壳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行政文职岗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239" w:leftChars="114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女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239" w:leftChars="114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25岁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239" w:leftChars="114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4.5pt;margin-top:50pt;height:100pt;width:375.05pt;z-index:-1404104704;mso-width-relative:page;mso-height-relative:page;" filled="f" stroked="f" coordsize="21600,21600" o:gfxdata="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UOEttsAAAALAQAADwAAAAAAAAABACAAAAAiAAAAZHJzL2Rvd25yZXYueG1sUEsBAhQAFAAA&#10;AAgAh07iQEKXA+g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稻小壳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行政文职岗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239" w:leftChars="114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女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239" w:leftChars="114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25岁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239" w:leftChars="114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5952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-701040</wp:posOffset>
                </wp:positionV>
                <wp:extent cx="1224280" cy="824865"/>
                <wp:effectExtent l="0" t="0" r="13970" b="13335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824865"/>
                        </a:xfrm>
                        <a:prstGeom prst="homePlate">
                          <a:avLst>
                            <a:gd name="adj" fmla="val 2586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77.75pt;margin-top:-55.2pt;height:64.95pt;width:96.4pt;z-index:-1404107776;v-text-anchor:middle;mso-width-relative:page;mso-height-relative:page;" fillcolor="#F2F2F2 [3052]" filled="t" stroked="f" coordsize="21600,21600" o:gfxdata="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SxNk9kAAAAL&#10;AQAADwAAAAAAAAABACAAAAAiAAAAZHJzL2Rvd25yZXYueG1sUEsBAhQAFAAAAAgAh07iQIZlm8kb&#10;AgAAAQQAAA4AAAAAAAAAAQAgAAAAKAEAAGRycy9lMm9Eb2MueG1sUEsFBgAAAAAGAAYAWQEAALUF&#10;AAAAAA==&#10;" adj="17836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60544" behindDoc="0" locked="0" layoutInCell="1" allowOverlap="1">
                <wp:simplePos x="0" y="0"/>
                <wp:positionH relativeFrom="column">
                  <wp:posOffset>-2160270</wp:posOffset>
                </wp:positionH>
                <wp:positionV relativeFrom="paragraph">
                  <wp:posOffset>-701040</wp:posOffset>
                </wp:positionV>
                <wp:extent cx="5243195" cy="824865"/>
                <wp:effectExtent l="0" t="0" r="14605" b="13335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195" cy="824865"/>
                        </a:xfrm>
                        <a:prstGeom prst="homePlate">
                          <a:avLst>
                            <a:gd name="adj" fmla="val 25866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170.1pt;margin-top:-55.2pt;height:64.95pt;width:412.85pt;z-index:-1404106752;v-text-anchor:middle;mso-width-relative:page;mso-height-relative:page;" fillcolor="#FFFFFF [3212]" filled="t" stroked="f" coordsize="21600,21600" o:gfxdata="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Fo0B90AAAAMAQAADwAAAAAAAAAB&#10;ACAAAAAiAAAAZHJzL2Rvd25yZXYueG1sUEsBAhQAFAAAAAgAh07iQP0mj7gLAgAA3wMAAA4AAAAA&#10;AAAAAQAgAAAALAEAAGRycy9lMm9Eb2MueG1sUEsFBgAAAAAGAAYAWQEAAKkFAAAAAA==&#10;" adj="20722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3376295</wp:posOffset>
                </wp:positionV>
                <wp:extent cx="1249045" cy="288925"/>
                <wp:effectExtent l="19050" t="19050" r="27305" b="34925"/>
                <wp:wrapNone/>
                <wp:docPr id="2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4290695"/>
                          <a:ext cx="1249045" cy="288925"/>
                        </a:xfrm>
                        <a:prstGeom prst="homePlate">
                          <a:avLst/>
                        </a:prstGeom>
                        <a:solidFill>
                          <a:schemeClr val="accent3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矩形 17" o:spid="_x0000_s1026" o:spt="15" type="#_x0000_t15" style="position:absolute;left:0pt;margin-left:-55.5pt;margin-top:265.85pt;height:22.75pt;width:98.35pt;z-index:251689984;v-text-anchor:middle;mso-width-relative:page;mso-height-relative:page;" fillcolor="#526DB0 [3206]" filled="t" stroked="t" coordsize="21600,21600" o:gfxdata="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zcwy2wAAAAsBAAAPAAAAAAAAAAEA&#10;IAAAACIAAABkcnMvZG93bnJldi54bWxQSwECFAAUAAAACACHTuJA2zSm6tMBAAB8AwAADgAAAAAA&#10;AAABACAAAAAqAQAAZHJzL2Uyb0RvYy54bWxQSwUGAAAAAAYABgBZAQAAbwUAAAAA&#10;" adj="19102">
                <v:fill on="t" focussize="0,0"/>
                <v:stroke weight="3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299085</wp:posOffset>
                </wp:positionV>
                <wp:extent cx="1249045" cy="288925"/>
                <wp:effectExtent l="19050" t="19050" r="27305" b="34925"/>
                <wp:wrapNone/>
                <wp:docPr id="60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1213485"/>
                          <a:ext cx="1249045" cy="288925"/>
                        </a:xfrm>
                        <a:prstGeom prst="homePlate">
                          <a:avLst/>
                        </a:prstGeom>
                        <a:solidFill>
                          <a:schemeClr val="accent3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矩形 17" o:spid="_x0000_s1026" o:spt="15" type="#_x0000_t15" style="position:absolute;left:0pt;margin-left:-55.5pt;margin-top:23.55pt;height:22.75pt;width:98.35pt;z-index:251692032;v-text-anchor:middle;mso-width-relative:page;mso-height-relative:page;" fillcolor="#526DB0 [3206]" filled="t" stroked="t" coordsize="21600,21600" o:gfxdata="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/Cv97aAAAACQEAAA8AAAAAAAAA&#10;AQAgAAAAIgAAAGRycy9kb3ducmV2LnhtbFBLAQIUABQAAAAIAIdO4kDn8PgB1gEAAH0DAAAOAAAA&#10;AAAAAAEAIAAAACkBAABkcnMvZTJvRG9jLnhtbFBLBQYAAAAABgAGAFkBAABxBQAAAAA=&#10;" adj="19102">
                <v:fill on="t" focussize="0,0"/>
                <v:stroke weight="3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1901190</wp:posOffset>
                </wp:positionV>
                <wp:extent cx="1249045" cy="288925"/>
                <wp:effectExtent l="19050" t="19050" r="27305" b="34925"/>
                <wp:wrapNone/>
                <wp:docPr id="43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2815590"/>
                          <a:ext cx="1249045" cy="288925"/>
                        </a:xfrm>
                        <a:prstGeom prst="homePlate">
                          <a:avLst/>
                        </a:prstGeom>
                        <a:solidFill>
                          <a:schemeClr val="accent3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矩形 17" o:spid="_x0000_s1026" o:spt="15" type="#_x0000_t15" style="position:absolute;left:0pt;margin-left:-55.5pt;margin-top:149.7pt;height:22.75pt;width:98.35pt;z-index:251694080;v-text-anchor:middle;mso-width-relative:page;mso-height-relative:page;" fillcolor="#526DB0 [3206]" filled="t" stroked="t" coordsize="21600,21600" o:gfxdata="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IJvTD2wAAAAsBAAAPAAAAAAAAAAEA&#10;IAAAACIAAABkcnMvZG93bnJldi54bWxQSwECFAAUAAAACACHTuJAWrCVQ9MBAAB9AwAADgAAAAAA&#10;AAABACAAAAAqAQAAZHJzL2Uyb0RvYy54bWxQSwUGAAAAAAYABgBZAQAAbwUAAAAA&#10;" adj="19102">
                <v:fill on="t" focussize="0,0"/>
                <v:stroke weight="3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8134350</wp:posOffset>
                </wp:positionV>
                <wp:extent cx="1249045" cy="288925"/>
                <wp:effectExtent l="19050" t="19050" r="27305" b="34925"/>
                <wp:wrapNone/>
                <wp:docPr id="3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9033510"/>
                          <a:ext cx="1249045" cy="288925"/>
                        </a:xfrm>
                        <a:prstGeom prst="homePlate">
                          <a:avLst/>
                        </a:prstGeom>
                        <a:solidFill>
                          <a:schemeClr val="accent3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矩形 17" o:spid="_x0000_s1026" o:spt="15" type="#_x0000_t15" style="position:absolute;left:0pt;margin-left:-55.5pt;margin-top:640.5pt;height:22.75pt;width:98.35pt;z-index:251686912;v-text-anchor:middle;mso-width-relative:page;mso-height-relative:page;" fillcolor="#526DB0 [3206]" filled="t" stroked="t" coordsize="21600,21600" o:gfxdata="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k2Ra9wAAAANAQAADwAAAAAAAAAB&#10;ACAAAAAiAAAAZHJzL2Rvd25yZXYueG1sUEsBAhQAFAAAAAgAh07iQOnY5u/TAQAAfQMAAA4AAAAA&#10;AAAAAQAgAAAAKwEAAGRycy9lMm9Eb2MueG1sUEsFBgAAAAAGAAYAWQEAAHAFAAAAAA==&#10;" adj="19102">
                <v:fill on="t" focussize="0,0"/>
                <v:stroke weight="3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6709410</wp:posOffset>
                </wp:positionV>
                <wp:extent cx="1249045" cy="288925"/>
                <wp:effectExtent l="19050" t="19050" r="27305" b="34925"/>
                <wp:wrapNone/>
                <wp:docPr id="26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" y="7623810"/>
                          <a:ext cx="1249045" cy="288925"/>
                        </a:xfrm>
                        <a:prstGeom prst="homePlate">
                          <a:avLst/>
                        </a:prstGeom>
                        <a:solidFill>
                          <a:schemeClr val="accent3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矩形 17" o:spid="_x0000_s1026" o:spt="15" type="#_x0000_t15" style="position:absolute;left:0pt;margin-left:-55.5pt;margin-top:528.3pt;height:22.75pt;width:98.35pt;z-index:251693056;v-text-anchor:middle;mso-width-relative:page;mso-height-relative:page;" fillcolor="#526DB0 [3206]" filled="t" stroked="t" coordsize="21600,21600" o:gfxdata="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25ZfcAAAADQEAAA8AAAAAAAAA&#10;AQAgAAAAIgAAAGRycy9kb3ducmV2LnhtbFBLAQIUABQAAAAIAIdO4kCbGR4F1AEAAH0DAAAOAAAA&#10;AAAAAAEAIAAAACsBAABkcnMvZTJvRG9jLnhtbFBLBQYAAAAABgAGAFkBAABxBQAAAAA=&#10;" adj="19102">
                <v:fill on="t" focussize="0,0"/>
                <v:stroke weight="3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1989455</wp:posOffset>
                </wp:positionV>
                <wp:extent cx="189230" cy="119380"/>
                <wp:effectExtent l="0" t="0" r="1270" b="13970"/>
                <wp:wrapNone/>
                <wp:docPr id="53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1938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-46.1pt;margin-top:156.65pt;height:9.4pt;width:14.9pt;z-index:251700224;v-text-anchor:middle;mso-width-relative:page;mso-height-relative:page;" fillcolor="#FFFFFF [3212]" filled="t" stroked="f" coordsize="604718,382112" o:gfxdata="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CpvSb3&#10;1gAAAAsBAAAPAAAAAAAAAAEAIAAAACIAAABkcnMvZG93bnJldi54bWxQSwECFAAUAAAACACHTuJA&#10;03B8n9AGAACUHgAADgAAAAAAAAABACAAAAAlAQAAZHJzL2Uyb0RvYy54bWxQSwUGAAAAAAYABgBZ&#10;AQAAZwoAAAAA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32716,65086;48872,65086;81873,77754;93547,79669;106452,77362;135710,65086;153590,65086;153590,84825;143443,100193;103053,117575;82809,117575;42813,100193;32716,84825;94181,1;104566,1468;181891,28915;184255,35740;184354,35740;184354,84594;189230,100404;175636,100404;180364,84741;180364,37606;104320,69570;83881,69913;4241,39324;4291,31517;83832,1664;94181,1" o:connectangles="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8122920</wp:posOffset>
                </wp:positionV>
                <wp:extent cx="989330" cy="288925"/>
                <wp:effectExtent l="0" t="0" r="0" b="0"/>
                <wp:wrapNone/>
                <wp:docPr id="39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5" y="9027160"/>
                          <a:ext cx="98933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41pt;margin-top:639.6pt;height:22.75pt;width:77.9pt;z-index:251687936;v-text-anchor:middle;mso-width-relative:page;mso-height-relative:page;" filled="f" stroked="f" coordsize="21600,21600" o:gfxdata="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P0kTHZ&#10;AAAADAEAAA8AAAAAAAAAAQAgAAAAIgAAAGRycy9kb3ducmV2LnhtbFBLAQIUABQAAAAIAIdO4kAf&#10;qA7H5gEAAI4DAAAOAAAAAAAAAAEAIAAAACg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8214995</wp:posOffset>
                </wp:positionV>
                <wp:extent cx="160020" cy="133350"/>
                <wp:effectExtent l="0" t="0" r="11430" b="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335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44.2pt;margin-top:646.85pt;height:10.5pt;width:12.6pt;z-index:251697152;v-text-anchor:middle;mso-width-relative:page;mso-height-relative:page;" fillcolor="#FFFFFF [3212]" filled="t" stroked="f" coordsize="606768,503202" o:gfxdata="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67197,104626;149706,104626;160020,114977;149706,125327;67197,125327;56883,114977;67197,104626;18975,96604;23616,99450;26658,105713;33516,106696;37692,110215;36403,115546;31402,120411;32536,126880;32691,128174;27535,133350;25111,132728;18975,129468;12839,132728;10416,133350;7425,132314;5363,127294;6549,120411;1547,115546;258,110215;4435,106696;11292,105713;14335,99450;18975,96604;67197,56287;149706,56287;160020,66637;149706,76988;67197,76988;56883,66637;67197,56287;18975,48283;23616,51180;26658,57439;33516,58422;37692,61939;36403,67267;31402,72130;32536,78596;32691,79837;27535,85010;25111,84441;18975,81182;12839,84441;10416,85010;7425,84027;5363,78958;6549,72130;1547,67267;258,61939;4435,58422;11292,57439;14335,51180;18975,48283;67197,8022;149706,8022;160020,18372;149706,28723;67197,28723;56883,18372;67197,8022;18975,0;23616,2896;26658,9104;33516,10138;37692,13656;36403,18932;31402,23794;32536,30312;32691,31553;27535,36726;25111,36106;18975,32898;12839,36106;10416,36726;7425,35743;5363,30674;6549,23794;1547,18932;258,13656;4435,10138;11292,9104;14335,2896;18975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3452495</wp:posOffset>
                </wp:positionV>
                <wp:extent cx="157480" cy="135890"/>
                <wp:effectExtent l="0" t="0" r="13970" b="16510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589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able-blank" o:spid="_x0000_s1026" o:spt="100" style="position:absolute;left:0pt;margin-left:-44.55pt;margin-top:271.85pt;height:10.7pt;width:12.4pt;z-index:251698176;v-text-anchor:middle;mso-width-relative:page;mso-height-relative:page;" fillcolor="#FFFFFF [3212]" filled="t" stroked="f" coordsize="10000,8569" o:gfxdata="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" path="m10000,2320l10000,4464,0,4464,0,2320c0,2075,88,1864,261,1690c436,1515,646,1429,891,1429l2855,1429,2855,535c2855,387,2906,260,3011,157c3116,52,3243,0,3390,0l6605,0c6754,0,6880,52,6984,157c7089,262,7140,388,7140,535l7140,1429,9104,1429c9349,1429,9560,1518,9734,1690c9912,1864,10000,2074,10000,2320xm10000,4998l10000,7678c10000,7923,9911,8134,9739,8308c9564,8483,9354,8569,9109,8569l894,8569c649,8569,438,8481,264,8308c89,8133,1,7923,1,7678l1,4998,3750,4998,3750,5892c3750,5988,3785,6072,3856,6143c3928,6214,4010,6249,4108,6249l5893,6249c5989,6249,6073,6214,6144,6143c6215,6072,6250,5989,6250,5892l6250,4998,10000,4998xm3573,1426l6429,1426,6429,712,3573,712,3573,1426xm5715,4998l5715,5713,4285,5713,4285,4998,5715,4998xe">
                <v:path o:connectlocs="157480,36791;157480,70791;0,70791;0,36791;4110,26800;14031,22661;44960,22661;44960,8484;47417,2489;53385,0;104015,0;109984,2489;112440,8484;112440,22661;143369,22661;153291,26800;157480,36791;157480,79259;157480,121760;153369,131750;143448,135890;14078,135890;4157,131750;15,121760;15,79259;59055,79259;59055,93437;60724,97417;64692,99098;92802,99098;96755,97417;98425,93437;98425,79259;157480,79259;56267,22613;101243,22613;101243,11291;56267,11291;56267,22613;89999,79259;89999,90598;67480,90598;67480,79259;89999,79259" o:connectangles="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363855</wp:posOffset>
                </wp:positionV>
                <wp:extent cx="135890" cy="156845"/>
                <wp:effectExtent l="0" t="0" r="16510" b="14605"/>
                <wp:wrapNone/>
                <wp:docPr id="88" name="iconfont-10517-5127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6845"/>
                        </a:xfrm>
                        <a:custGeom>
                          <a:avLst/>
                          <a:gdLst>
                            <a:gd name="connsiteX0" fmla="*/ 212813 w 489442"/>
                            <a:gd name="connsiteY0" fmla="*/ 332575 h 606722"/>
                            <a:gd name="connsiteX1" fmla="*/ 212813 w 489442"/>
                            <a:gd name="connsiteY1" fmla="*/ 364744 h 606722"/>
                            <a:gd name="connsiteX2" fmla="*/ 212813 w 489442"/>
                            <a:gd name="connsiteY2" fmla="*/ 397002 h 606722"/>
                            <a:gd name="connsiteX3" fmla="*/ 212813 w 489442"/>
                            <a:gd name="connsiteY3" fmla="*/ 532343 h 606722"/>
                            <a:gd name="connsiteX4" fmla="*/ 214682 w 489442"/>
                            <a:gd name="connsiteY4" fmla="*/ 542917 h 606722"/>
                            <a:gd name="connsiteX5" fmla="*/ 244677 w 489442"/>
                            <a:gd name="connsiteY5" fmla="*/ 564156 h 606722"/>
                            <a:gd name="connsiteX6" fmla="*/ 274760 w 489442"/>
                            <a:gd name="connsiteY6" fmla="*/ 542917 h 606722"/>
                            <a:gd name="connsiteX7" fmla="*/ 276630 w 489442"/>
                            <a:gd name="connsiteY7" fmla="*/ 532343 h 606722"/>
                            <a:gd name="connsiteX8" fmla="*/ 276630 w 489442"/>
                            <a:gd name="connsiteY8" fmla="*/ 397002 h 606722"/>
                            <a:gd name="connsiteX9" fmla="*/ 276630 w 489442"/>
                            <a:gd name="connsiteY9" fmla="*/ 364744 h 606722"/>
                            <a:gd name="connsiteX10" fmla="*/ 276630 w 489442"/>
                            <a:gd name="connsiteY10" fmla="*/ 332575 h 606722"/>
                            <a:gd name="connsiteX11" fmla="*/ 489442 w 489442"/>
                            <a:gd name="connsiteY11" fmla="*/ 574820 h 606722"/>
                            <a:gd name="connsiteX12" fmla="*/ 457489 w 489442"/>
                            <a:gd name="connsiteY12" fmla="*/ 606722 h 606722"/>
                            <a:gd name="connsiteX13" fmla="*/ 31864 w 489442"/>
                            <a:gd name="connsiteY13" fmla="*/ 606722 h 606722"/>
                            <a:gd name="connsiteX14" fmla="*/ 0 w 489442"/>
                            <a:gd name="connsiteY14" fmla="*/ 574820 h 606722"/>
                            <a:gd name="connsiteX15" fmla="*/ 212813 w 489442"/>
                            <a:gd name="connsiteY15" fmla="*/ 332575 h 606722"/>
                            <a:gd name="connsiteX16" fmla="*/ 244756 w 489442"/>
                            <a:gd name="connsiteY16" fmla="*/ 0 h 606722"/>
                            <a:gd name="connsiteX17" fmla="*/ 378301 w 489442"/>
                            <a:gd name="connsiteY17" fmla="*/ 133369 h 606722"/>
                            <a:gd name="connsiteX18" fmla="*/ 244756 w 489442"/>
                            <a:gd name="connsiteY18" fmla="*/ 266738 h 606722"/>
                            <a:gd name="connsiteX19" fmla="*/ 111211 w 489442"/>
                            <a:gd name="connsiteY19" fmla="*/ 133369 h 606722"/>
                            <a:gd name="connsiteX20" fmla="*/ 244756 w 489442"/>
                            <a:gd name="connsiteY20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89442" h="606722">
                              <a:moveTo>
                                <a:pt x="212813" y="332575"/>
                              </a:moveTo>
                              <a:lnTo>
                                <a:pt x="212813" y="364744"/>
                              </a:lnTo>
                              <a:lnTo>
                                <a:pt x="212813" y="397002"/>
                              </a:lnTo>
                              <a:lnTo>
                                <a:pt x="212813" y="532343"/>
                              </a:lnTo>
                              <a:cubicBezTo>
                                <a:pt x="212813" y="536075"/>
                                <a:pt x="213436" y="539629"/>
                                <a:pt x="214682" y="542917"/>
                              </a:cubicBezTo>
                              <a:cubicBezTo>
                                <a:pt x="219043" y="555358"/>
                                <a:pt x="230792" y="564156"/>
                                <a:pt x="244677" y="564156"/>
                              </a:cubicBezTo>
                              <a:cubicBezTo>
                                <a:pt x="258561" y="564156"/>
                                <a:pt x="270399" y="555358"/>
                                <a:pt x="274760" y="542917"/>
                              </a:cubicBezTo>
                              <a:cubicBezTo>
                                <a:pt x="275918" y="539629"/>
                                <a:pt x="276630" y="536075"/>
                                <a:pt x="276630" y="532343"/>
                              </a:cubicBezTo>
                              <a:lnTo>
                                <a:pt x="276630" y="397002"/>
                              </a:lnTo>
                              <a:lnTo>
                                <a:pt x="276630" y="364744"/>
                              </a:lnTo>
                              <a:lnTo>
                                <a:pt x="276630" y="332575"/>
                              </a:lnTo>
                              <a:cubicBezTo>
                                <a:pt x="396520" y="348215"/>
                                <a:pt x="489442" y="450854"/>
                                <a:pt x="489442" y="574820"/>
                              </a:cubicBezTo>
                              <a:cubicBezTo>
                                <a:pt x="489442" y="592415"/>
                                <a:pt x="475201" y="606722"/>
                                <a:pt x="457489" y="606722"/>
                              </a:cubicBezTo>
                              <a:lnTo>
                                <a:pt x="31864" y="606722"/>
                              </a:lnTo>
                              <a:cubicBezTo>
                                <a:pt x="14241" y="606722"/>
                                <a:pt x="0" y="592415"/>
                                <a:pt x="0" y="574820"/>
                              </a:cubicBezTo>
                              <a:cubicBezTo>
                                <a:pt x="0" y="450854"/>
                                <a:pt x="92833" y="348215"/>
                                <a:pt x="212813" y="332575"/>
                              </a:cubicBezTo>
                              <a:close/>
                              <a:moveTo>
                                <a:pt x="244756" y="0"/>
                              </a:moveTo>
                              <a:cubicBezTo>
                                <a:pt x="318511" y="0"/>
                                <a:pt x="378301" y="59711"/>
                                <a:pt x="378301" y="133369"/>
                              </a:cubicBezTo>
                              <a:cubicBezTo>
                                <a:pt x="378301" y="207027"/>
                                <a:pt x="318511" y="266738"/>
                                <a:pt x="244756" y="266738"/>
                              </a:cubicBezTo>
                              <a:cubicBezTo>
                                <a:pt x="171001" y="266738"/>
                                <a:pt x="111211" y="207027"/>
                                <a:pt x="111211" y="133369"/>
                              </a:cubicBezTo>
                              <a:cubicBezTo>
                                <a:pt x="111211" y="59711"/>
                                <a:pt x="171001" y="0"/>
                                <a:pt x="2447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0517-5127584" o:spid="_x0000_s1026" o:spt="100" style="position:absolute;left:0pt;margin-left:-44.45pt;margin-top:28.65pt;height:12.35pt;width:10.7pt;z-index:251699200;v-text-anchor:middle;mso-width-relative:page;mso-height-relative:page;" fillcolor="#FFFFFF [3212]" filled="t" stroked="f" coordsize="489442,606722" o:gfxdata="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rM4MJ2wAAAAkBAAAPAAAAAAAAAAEAIAAAACIA&#10;AABkcnMvZG93bnJldi54bWxQSwECFAAUAAAACACHTuJA5Oo9lZYFAABxGAAADgAAAAAAAAABACAA&#10;AAAqAQAAZHJzL2Uyb0RvYy54bWxQSwUGAAAAAAYABgBZAQAAMgkAAAAA&#10;" path="m212813,332575l212813,364744,212813,397002,212813,532343c212813,536075,213436,539629,214682,542917c219043,555358,230792,564156,244677,564156c258561,564156,270399,555358,274760,542917c275918,539629,276630,536075,276630,532343l276630,397002,276630,364744,276630,332575c396520,348215,489442,450854,489442,574820c489442,592415,475201,606722,457489,606722l31864,606722c14241,606722,0,592415,0,574820c0,450854,92833,348215,212813,332575xm244756,0c318511,0,378301,59711,378301,133369c378301,207027,318511,266738,244756,266738c171001,266738,111211,207027,111211,133369c111211,59711,171001,0,244756,0xe">
                <v:path o:connectlocs="59085,85974;59085,94290;59085,102629;59085,137617;59604,140350;67932,145841;76285,140350;76804,137617;76804,102629;76804,94290;76804,85974;135890,148597;127018,156845;8846,156845;0,148597;59085,85974;67954,0;105032,34477;67954,68955;30876,34477;67954,0" o:connectangles="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6777355</wp:posOffset>
                </wp:positionV>
                <wp:extent cx="147320" cy="160020"/>
                <wp:effectExtent l="0" t="0" r="5080" b="11430"/>
                <wp:wrapNone/>
                <wp:docPr id="85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6002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-44.1pt;margin-top:533.65pt;height:12.6pt;width:11.6pt;z-index:251696128;v-text-anchor:middle;mso-width-relative:page;mso-height-relative:page;" fillcolor="#FFFFFF [3212]" filled="t" stroked="f" coordsize="557453,606706" o:gfxdata="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1177,100801;31031,118332;53137,121660;59745,127941;41190,157565;32042,157120;22988,139097;5256,139097;882,130964;124998,99089;146426,130964;142075,139096;124316,139096;115285,157120;106135,157565;87177,127331;92893,121659;115002,118331;124998,99089;73032,39810;94021,60730;73032,81650;52043,60730;73032,39810;73025,29345;41531,60730;73025,92114;104519,60730;73025,29345;73025,0;87726,10055;91018,11133;108847,11602;114798,28361;116844,31150;130980,41955;126205,58573;126205,62886;130980,79504;116844,90310;114798,93122;108847,109858;91018,110326;87726,111405;73025,121460;58325,111405;55032,110326;37203,109858;31252,93099;29230,90310;15070,79504;20127,62464;20127,58995;15070,41955;29230,31150;31252,28361;37203,11602;55032,11133;58325,10078;73025,0" o:connectangles="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209344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7014210</wp:posOffset>
                </wp:positionV>
                <wp:extent cx="6278880" cy="320040"/>
                <wp:effectExtent l="0" t="0" r="0" b="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FAFAF" w:themeColor="accent1" w:themeTint="99"/>
                                <w:kern w:val="24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级证书、全国计算机二级证书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普通话标准流利。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5.85pt;margin-top:552.3pt;height:25.2pt;width:494.4pt;z-index:-1402873856;mso-width-relative:page;mso-height-relative:page;" filled="f" stroked="f" coordsize="21600,21600" o:gfxdata="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zJMU12AAAAA0BAAAPAAAAAAAA&#10;AAEAIAAAACIAAABkcnMvZG93bnJldi54bWxQSwECFAAUAAAACACHTuJAuqIGZ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FAFAF" w:themeColor="accent1" w:themeTint="99"/>
                          <w:kern w:val="24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大学英语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级证书、全国计算机二级证书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普通话标准流利。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209446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7252335</wp:posOffset>
                </wp:positionV>
                <wp:extent cx="6283960" cy="777240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FAFAF" w:themeColor="accent1" w:themeTint="99"/>
                                <w:kern w:val="24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office办公软件，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进行各类数据的统计及文字的处理工作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有较强的文字与写作功底。熟悉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  <w:t>考勤制度，绩效考核制度，人员入职到离职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  <w:t>流程。懂《劳动法》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val="en-US" w:eastAsia="zh-CN"/>
                              </w:rPr>
                              <w:t>能够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lang w:eastAsia="zh-CN"/>
                              </w:rPr>
                              <w:t>处理员工劳资关系。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5.85pt;margin-top:571.05pt;height:61.2pt;width:494.8pt;z-index:-1402872832;mso-width-relative:page;mso-height-relative:page;" filled="f" stroked="f" coordsize="21600,21600" o:gfxdata="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K+Qw42gAAAA0BAAAPAAAA&#10;AAAAAAEAIAAAACIAAABkcnMvZG93bnJldi54bWxQSwECFAAUAAAACACHTuJACeD+EaEBAAAR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FAFAF" w:themeColor="accent1" w:themeTint="99"/>
                          <w:kern w:val="24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office办公软件，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进行各类数据的统计及文字的处理工作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有较强的文字与写作功底。熟悉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  <w:t>考勤制度，绩效考核制度，人员入职到离职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  <w:t>流程。懂《劳动法》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val="en-US" w:eastAsia="zh-CN"/>
                        </w:rPr>
                        <w:t>能够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lang w:eastAsia="zh-CN"/>
                        </w:rPr>
                        <w:t>处理员工劳资关系。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2510790</wp:posOffset>
                </wp:positionV>
                <wp:extent cx="6272530" cy="1005840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9305" y="3731260"/>
                          <a:ext cx="627253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24"/>
                                <w:szCs w:val="24"/>
                              </w:rPr>
                              <w:t>语言学概论、文字学、中国当代文学、外国文学、文学概论、中国文化概论、中国历代文论、美学、民间文学、儿童文学、影视文学、比较文学、西方文论、写作、文艺心理学、中外语言学史、中国文学批评史、语文教学论、语言文字信息处理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9pt;margin-top:197.7pt;height:79.2pt;width:493.9pt;z-index:251679744;mso-width-relative:page;mso-height-relative:page;" filled="f" stroked="f" coordsize="21600,21600" o:gfxdata="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T4it02QAA&#10;AAsBAAAPAAAAAAAAAAEAIAAAACIAAABkcnMvZG93bnJldi54bWxQSwECFAAUAAAACACHTuJAG42Q&#10;qasBAAAd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24"/>
                          <w:szCs w:val="24"/>
                        </w:rPr>
                        <w:t>语言学概论、文字学、中国当代文学、外国文学、文学概论、中国文化概论、中国历代文论、美学、民间文学、儿童文学、影视文学、比较文学、西方文论、写作、文艺心理学、中外语言学史、中国文学批评史、语文教学论、语言文字信息处理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2224405</wp:posOffset>
                </wp:positionV>
                <wp:extent cx="6269990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9305" y="3444875"/>
                          <a:ext cx="62699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北京某某某大学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汉语言文学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9pt;margin-top:175.15pt;height:25.2pt;width:493.7pt;z-index:251678720;mso-width-relative:page;mso-height-relative:page;" filled="f" stroked="f" coordsize="21600,21600" o:gfxdata="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ipJrjZ&#10;AAAACwEAAA8AAAAAAAAAAQAgAAAAIgAAAGRycy9kb3ducmV2LnhtbFBLAQIUABQAAAAIAIdO4kA1&#10;UFSCrQEAABw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北京某某某大学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汉语言文学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206476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8460105</wp:posOffset>
                </wp:positionV>
                <wp:extent cx="6336030" cy="777240"/>
                <wp:effectExtent l="0" t="0" r="0" b="0"/>
                <wp:wrapNone/>
                <wp:docPr id="10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稳重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积极进取的精神及良好的分析判断能力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能迅速适应各种环境并融入其中。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有较强的责任心，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和同事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建立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工作风格严谨、积极，注重细节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有丰富的人资行政经验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及良好的团队合作精神。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5.6pt;margin-top:666.15pt;height:61.2pt;width:498.9pt;z-index:-1402902528;mso-width-relative:page;mso-height-relative:page;" filled="f" stroked="f" coordsize="21600,21600" o:gfxdata="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UfQzNsAAAANAQAADwAA&#10;AAAAAAABACAAAAAiAAAAZHJzL2Rvd25yZXYueG1sUEsBAhQAFAAAAAgAh07iQLvkrqGhAQAAEgMA&#10;AA4AAAAAAAAAAQAgAAAAKg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稳重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积极进取的精神及良好的分析判断能力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能迅速适应各种环境并融入其中。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有较强的责任心，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和同事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建立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工作风格严谨、积极，注重细节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有丰富的人资行政经验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及良好的团队合作精神。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5572760</wp:posOffset>
                </wp:positionV>
                <wp:extent cx="0" cy="5400040"/>
                <wp:effectExtent l="0" t="9525" r="10160" b="9525"/>
                <wp:wrapNone/>
                <wp:docPr id="36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326890" y="6471920"/>
                          <a:ext cx="0" cy="54000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45.35pt;margin-top:438.8pt;height:425.2pt;width:0pt;rotation:-5898240f;z-index:251683840;mso-width-relative:page;mso-height-relative:page;" filled="f" stroked="t" coordsize="21600,21600" o:gfxdata="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/HjQO1wAAAAwBAAAPAAAAAAAAAAEAIAAAACIAAABkcnMvZG93bnJldi54bWxQ&#10;SwECFAAUAAAACACHTuJA9jjd9PgBAACwAwAADgAAAAAAAAABACAAAAAmAQAAZHJzL2Uyb0RvYy54&#10;bWxQSwUGAAAAAAYABgBZAQAAkA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571500</wp:posOffset>
            </wp:positionV>
            <wp:extent cx="1324610" cy="1324610"/>
            <wp:effectExtent l="0" t="0" r="8890" b="8890"/>
            <wp:wrapNone/>
            <wp:docPr id="23" name="图片 23" descr="03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3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32461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6703060</wp:posOffset>
                </wp:positionV>
                <wp:extent cx="989330" cy="288925"/>
                <wp:effectExtent l="0" t="0" r="0" b="0"/>
                <wp:wrapNone/>
                <wp:docPr id="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5" y="7617460"/>
                          <a:ext cx="98933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41pt;margin-top:527.8pt;height:22.75pt;width:77.9pt;z-index:251694080;v-text-anchor:middle;mso-width-relative:page;mso-height-relative:page;" filled="f" stroked="f" coordsize="21600,21600" o:gfxdata="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YM7&#10;19kAAAAMAQAADwAAAAAAAAABACAAAAAiAAAAZHJzL2Rvd25yZXYueG1sUEsBAhQAFAAAAAgAh07i&#10;QMo8vTnoAQAAjgMAAA4AAAAAAAAAAQAgAAAAKAEAAGRycy9lMm9Eb2MueG1sUEsFBgAAAAAGAAYA&#10;WQEAAI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3369945</wp:posOffset>
                </wp:positionV>
                <wp:extent cx="989330" cy="28892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5" y="4284345"/>
                          <a:ext cx="98933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pt;margin-top:265.35pt;height:22.75pt;width:77.9pt;z-index:251691008;v-text-anchor:middle;mso-width-relative:page;mso-height-relative:page;" filled="f" stroked="f" coordsize="21600,21600" o:gfxdata="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oW9&#10;4NgAAAAKAQAADwAAAAAAAAABACAAAAAiAAAAZHJzL2Rvd25yZXYueG1sUEsBAhQAFAAAAAgAh07i&#10;QIeAZ2/pAQAAjgMAAA4AAAAAAAAAAQAgAAAAJwEAAGRycy9lMm9Eb2MueG1sUEsFBgAAAAAGAAYA&#10;WQEAAI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292735</wp:posOffset>
                </wp:positionV>
                <wp:extent cx="989330" cy="288925"/>
                <wp:effectExtent l="0" t="0" r="0" b="0"/>
                <wp:wrapNone/>
                <wp:docPr id="61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5" y="1207135"/>
                          <a:ext cx="98933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41pt;margin-top:23.05pt;height:22.75pt;width:77.9pt;z-index:251693056;v-text-anchor:middle;mso-width-relative:page;mso-height-relative:page;" filled="f" stroked="f" coordsize="21600,21600" o:gfxdata="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wpPqTX&#10;AAAACAEAAA8AAAAAAAAAAQAgAAAAIgAAAGRycy9kb3ducmV2LnhtbFBLAQIUABQAAAAIAIdO4kBt&#10;D+rm6AEAAI4DAAAOAAAAAAAAAAEAIAAAACY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1894840</wp:posOffset>
                </wp:positionV>
                <wp:extent cx="989330" cy="288925"/>
                <wp:effectExtent l="0" t="0" r="0" b="0"/>
                <wp:wrapNone/>
                <wp:docPr id="44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5" y="2809240"/>
                          <a:ext cx="98933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41pt;margin-top:149.2pt;height:22.75pt;width:77.9pt;z-index:251695104;v-text-anchor:middle;mso-width-relative:page;mso-height-relative:page;" filled="f" stroked="f" coordsize="21600,21600" o:gfxdata="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/zppXZ&#10;AAAACgEAAA8AAAAAAAAAAQAgAAAAIgAAAGRycy9kb3ducmV2LnhtbFBLAQIUABQAAAAIAIdO4kBh&#10;wQcK5gEAAI4DAAAOAAAAAAAAAAEAIAAAACg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4147820</wp:posOffset>
                </wp:positionV>
                <wp:extent cx="0" cy="5400040"/>
                <wp:effectExtent l="0" t="9525" r="10160" b="9525"/>
                <wp:wrapNone/>
                <wp:docPr id="16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326890" y="5062220"/>
                          <a:ext cx="0" cy="54000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45.35pt;margin-top:326.6pt;height:425.2pt;width:0pt;rotation:-5898240f;z-index:251687936;mso-width-relative:page;mso-height-relative:page;" filled="f" stroked="t" coordsize="21600,21600" o:gfxdata="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USJZNcAAAAMAQAADwAAAAAAAAABACAAAAAiAAAAZHJzL2Rvd25yZXYueG1sUEsB&#10;AhQAFAAAAAgAh07iQHA+aJv2AQAAsAMAAA4AAAAAAAAAAQAgAAAAJg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814705</wp:posOffset>
                </wp:positionV>
                <wp:extent cx="0" cy="5400040"/>
                <wp:effectExtent l="0" t="9525" r="1016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326890" y="1729105"/>
                          <a:ext cx="0" cy="54000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35pt;margin-top:64.15pt;height:425.2pt;width:0pt;rotation:-5898240f;z-index:251688960;mso-width-relative:page;mso-height-relative:page;" filled="f" stroked="t" coordsize="21600,21600" o:gfxdata="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V6bn9cAAAALAQAADwAAAAAAAAABACAAAAAiAAAAZHJzL2Rvd25yZXYueG1sUEsB&#10;AhQAFAAAAAgAh07iQGwSr9H2AQAArwMAAA4AAAAAAAAAAQAgAAAAJg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-2262505</wp:posOffset>
                </wp:positionV>
                <wp:extent cx="0" cy="5400040"/>
                <wp:effectExtent l="0" t="9525" r="10160" b="9525"/>
                <wp:wrapNone/>
                <wp:docPr id="5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326890" y="-1348105"/>
                          <a:ext cx="0" cy="54000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45.35pt;margin-top:-178.15pt;height:425.2pt;width:0pt;rotation:-5898240f;z-index:251688960;mso-width-relative:page;mso-height-relative:page;" filled="f" stroked="t" coordsize="21600,21600" o:gfxdata="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3dFcHXAAAADAEAAA8AAAAAAAAAAQAgAAAAIgAAAGRycy9kb3ducmV2Lnht&#10;bFBLAQIUABQAAAAIAIdO4kBZqtxu+gEAALEDAAAOAAAAAAAAAAEAIAAAACYBAABkcnMvZTJvRG9j&#10;LnhtbFBLBQYAAAAABgAGAFkBAACS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61568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-660400</wp:posOffset>
                </wp:positionV>
                <wp:extent cx="0" cy="5400040"/>
                <wp:effectExtent l="0" t="9525" r="10160" b="9525"/>
                <wp:wrapNone/>
                <wp:docPr id="4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326890" y="254000"/>
                          <a:ext cx="0" cy="54000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45.35pt;margin-top:-52pt;height:425.2pt;width:0pt;rotation:-5898240f;z-index:-1404105728;mso-width-relative:page;mso-height-relative:page;" filled="f" stroked="t" coordsize="21600,21600" o:gfxdata="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xt0U1wAAAAwBAAAPAAAAAAAAAAEAIAAAACIAAABkcnMvZG93bnJldi54bWxQSwECFAAU&#10;AAAACACHTuJAhC0dEfIBAACvAwAADgAAAAAAAAABACAAAAAmAQAAZHJzL2Uyb0RvYy54bWxQSwUG&#10;AAAAAAYABgBZAQAAig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5593715</wp:posOffset>
                </wp:positionV>
                <wp:extent cx="6266815" cy="978535"/>
                <wp:effectExtent l="0" t="0" r="0" b="0"/>
                <wp:wrapNone/>
                <wp:docPr id="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9460" y="7256145"/>
                          <a:ext cx="6266815" cy="978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根据公司用人需求，执行人员招聘计划，发布招聘信息、收集筛选简历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并进行初步面试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对新入职员工进行跟踪与反馈；新员工业务培训。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做好应聘员工接待以及员工考勤与录用等内勤管理工作；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9pt;margin-top:440.45pt;height:77.05pt;width:493.45pt;z-index:251677696;mso-width-relative:page;mso-height-relative:page;" filled="f" stroked="f" coordsize="21600,21600" o:gfxdata="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wPn2dkA&#10;AAAMAQAADwAAAAAAAAABACAAAAAiAAAAZHJzL2Rvd25yZXYueG1sUEsBAhQAFAAAAAgAh07iQM0h&#10;9lSsAQAAG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根据公司用人需求，执行人员招聘计划，发布招聘信息、收集筛选简历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并进行初步面试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对新入职员工进行跟踪与反馈；新员工业务培训。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做好应聘员工接待以及员工考勤与录用等内勤管理工作；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5278120</wp:posOffset>
                </wp:positionV>
                <wp:extent cx="6254115" cy="320040"/>
                <wp:effectExtent l="0" t="0" r="0" b="0"/>
                <wp:wrapNone/>
                <wp:docPr id="1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840" y="6910070"/>
                          <a:ext cx="625411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北京某某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行政专员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9pt;margin-top:415.6pt;height:25.2pt;width:492.45pt;z-index:251676672;mso-width-relative:page;mso-height-relative:page;" filled="f" stroked="f" coordsize="21600,21600" o:gfxdata="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Fk3BdgAAAAL&#10;AQAADwAAAAAAAAABACAAAAAiAAAAZHJzL2Rvd25yZXYueG1sUEsBAhQAFAAAAAgAh07iQK2RoDiq&#10;AQAAH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北京某某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行政专员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3689985</wp:posOffset>
                </wp:positionV>
                <wp:extent cx="6348730" cy="320040"/>
                <wp:effectExtent l="0" t="0" r="0" b="0"/>
                <wp:wrapNone/>
                <wp:docPr id="2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315" y="5260975"/>
                          <a:ext cx="63487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XX.11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北京某某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行政专员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9pt;margin-top:290.55pt;height:25.2pt;width:499.9pt;z-index:251674624;mso-width-relative:page;mso-height-relative:page;" filled="f" stroked="f" coordsize="21600,21600" o:gfxdata="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lSWlF2AAA&#10;AAsBAAAPAAAAAAAAAAEAIAAAACIAAABkcnMvZG93bnJldi54bWxQSwECFAAUAAAACACHTuJAbOGN&#10;WawBAAAc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XX.11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北京某某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行政专员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3997960</wp:posOffset>
                </wp:positionV>
                <wp:extent cx="6266815" cy="1240155"/>
                <wp:effectExtent l="0" t="0" r="0" b="0"/>
                <wp:wrapNone/>
                <wp:docPr id="1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5175" y="5599430"/>
                          <a:ext cx="6266815" cy="1240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为其它部门提供及时有效的行政服务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会议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的策划、组织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落实，负责会议记录和保管。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负责汇总公司各项工作月报、信息传递等进行信息收集管理。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协助部门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经理拟定公司的各项规章制度及工作流程。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</w:rPr>
                              <w:t>做好招聘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与任用的具体事务性工作。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32.9pt;margin-top:314.8pt;height:97.65pt;width:493.45pt;z-index:251675648;mso-width-relative:page;mso-height-relative:page;" filled="f" stroked="f" coordsize="21600,21600" o:gfxdata="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UfHDr2QAA&#10;AAsBAAAPAAAAAAAAAAEAIAAAACIAAABkcnMvZG93bnJldi54bWxQSwECFAAUAAAACACHTuJAutTb&#10;M6sBAAAd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为其它部门提供及时有效的行政服务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会议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的策划、组织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落实，负责会议记录和保管。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负责汇总公司各项工作月报、信息传递等进行信息收集管理。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协助部门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经理拟定公司的各项规章制度及工作流程。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</w:rPr>
                        <w:t>做好招聘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与任用的具体事务性工作。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-46990</wp:posOffset>
                </wp:positionV>
                <wp:extent cx="0" cy="9496425"/>
                <wp:effectExtent l="9525" t="0" r="9525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6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15pt;margin-top:-3.7pt;height:747.75pt;width:0pt;z-index:-251665408;mso-width-relative:page;mso-height-relative:page;" filled="f" stroked="t" coordsize="21600,21600" o:gfxdata="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JguvNUAAAALAQAA&#10;DwAAAAAAAAABACAAAAAiAAAAZHJzL2Rvd25yZXYueG1sUEsBAhQAFAAAAAgAh07iQGe4VIjjAQAA&#10;lgMAAA4AAAAAAAAAAQAgAAAAJAEAAGRycy9lMm9Eb2MueG1sUEsFBgAAAAAGAAYAWQEAAHkFAAAA&#10;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-701040</wp:posOffset>
                </wp:positionV>
                <wp:extent cx="5243195" cy="824865"/>
                <wp:effectExtent l="0" t="0" r="14605" b="1333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243195" cy="824865"/>
                        </a:xfrm>
                        <a:prstGeom prst="homePlate">
                          <a:avLst>
                            <a:gd name="adj" fmla="val 25866"/>
                          </a:avLst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178.25pt;margin-top:-55.2pt;height:64.95pt;width:412.85pt;z-index:251656192;v-text-anchor:middle;mso-width-relative:page;mso-height-relative:page;" fillcolor="#526DB0 [3206]" filled="t" stroked="f" coordsize="21600,21600" o:gfxdata="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qrwRA2QAAAAwB&#10;AAAPAAAAAAAAAAEAIAAAACIAAABkcnMvZG93bnJldi54bWxQSwECFAAUAAAACACHTuJA7MeUWRoC&#10;AADrAwAADgAAAAAAAAABACAAAAAoAQAAZHJzL2Uyb0RvYy54bWxQSwUGAAAAAAYABgBZAQAAtAUA&#10;AAAA&#10;" adj="20722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75B87"/>
    <w:multiLevelType w:val="singleLevel"/>
    <w:tmpl w:val="ADA75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3AA90AF"/>
    <w:multiLevelType w:val="singleLevel"/>
    <w:tmpl w:val="43AA90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21AA"/>
    <w:rsid w:val="000A610C"/>
    <w:rsid w:val="000C233C"/>
    <w:rsid w:val="001E3984"/>
    <w:rsid w:val="003A550E"/>
    <w:rsid w:val="00931EE2"/>
    <w:rsid w:val="00A45395"/>
    <w:rsid w:val="00C25F89"/>
    <w:rsid w:val="00DD38F3"/>
    <w:rsid w:val="00FB52AF"/>
    <w:rsid w:val="03B701BF"/>
    <w:rsid w:val="040C152C"/>
    <w:rsid w:val="08C06DC6"/>
    <w:rsid w:val="09012C88"/>
    <w:rsid w:val="0D45000F"/>
    <w:rsid w:val="0E4675B8"/>
    <w:rsid w:val="0E6A52AF"/>
    <w:rsid w:val="101F7396"/>
    <w:rsid w:val="11F918A8"/>
    <w:rsid w:val="12DB55B0"/>
    <w:rsid w:val="137B4336"/>
    <w:rsid w:val="15314CCD"/>
    <w:rsid w:val="156E2939"/>
    <w:rsid w:val="1622425A"/>
    <w:rsid w:val="1A316BDB"/>
    <w:rsid w:val="1A9D4D06"/>
    <w:rsid w:val="1DCE2A7B"/>
    <w:rsid w:val="23270C6D"/>
    <w:rsid w:val="25603F39"/>
    <w:rsid w:val="2749705A"/>
    <w:rsid w:val="2B945DEE"/>
    <w:rsid w:val="2DEC7260"/>
    <w:rsid w:val="3FF15949"/>
    <w:rsid w:val="40F139FA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</Template>
  <Pages>1</Pages>
  <Words>2</Words>
  <Characters>18</Characters>
  <Lines>1</Lines>
  <Paragraphs>1</Paragraphs>
  <TotalTime>3</TotalTime>
  <ScaleCrop>false</ScaleCrop>
  <LinksUpToDate>false</LinksUpToDate>
  <CharactersWithSpaces>19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稻壳儿</dc:creator>
  <cp:lastModifiedBy>稻壳儿</cp:lastModifiedBy>
  <dcterms:modified xsi:type="dcterms:W3CDTF">2021-04-06T09:12:03Z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  <property fmtid="{D5CDD505-2E9C-101B-9397-08002B2CF9AE}" pid="3" name="KSOTemplateUUID">
    <vt:lpwstr>v1.0_mb_I8z9HGH/JO2J/J+aKKrX3Q==</vt:lpwstr>
  </property>
</Properties>
</file>