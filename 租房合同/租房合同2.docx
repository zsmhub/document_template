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bookmarkStart w:id="0" w:name="_GoBack"/>
      <w:bookmarkEnd w:id="0"/>
      <w:r>
        <w:rPr>
          <w:rFonts w:hint="eastAsia"/>
          <w:b/>
          <w:sz w:val="36"/>
          <w:szCs w:val="36"/>
        </w:rPr>
        <w:t>租房合同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出租房（甲方）</w:t>
      </w:r>
      <w:r>
        <w:rPr>
          <w:rFonts w:hint="eastAsia" w:ascii="宋体" w:hAnsi="宋体"/>
          <w:sz w:val="24"/>
          <w:szCs w:val="24"/>
        </w:rPr>
        <w:t>：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身份证：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承租方（乙方）</w:t>
      </w:r>
      <w:r>
        <w:rPr>
          <w:rFonts w:hint="eastAsia" w:ascii="宋体" w:hAnsi="宋体"/>
          <w:sz w:val="24"/>
          <w:szCs w:val="24"/>
        </w:rPr>
        <w:t>：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身份证：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根据甲、乙双方在自愿、平等、互利的基础上，经协商一致，为明确双方之间的权利义务关系，就甲方将其合法拥有的房屋出租给乙方使用，乙方承租甲方房屋事宜，订立本合同。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</w:t>
      </w:r>
      <w:r>
        <w:rPr>
          <w:rFonts w:hint="eastAsia" w:ascii="宋体" w:hAnsi="宋体"/>
          <w:b/>
          <w:sz w:val="24"/>
          <w:szCs w:val="24"/>
        </w:rPr>
        <w:t>房屋地址：</w:t>
      </w: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二、租赁期限及约定：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该房屋租赁期为半年。自</w:t>
      </w:r>
      <w:r>
        <w:rPr>
          <w:rFonts w:hint="eastAsia" w:ascii="宋体" w:hAnsi="宋体"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sz w:val="24"/>
          <w:szCs w:val="24"/>
        </w:rPr>
        <w:t>年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</w:rPr>
        <w:t>月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</w:rPr>
        <w:t>日起至</w:t>
      </w:r>
      <w:r>
        <w:rPr>
          <w:rFonts w:hint="eastAsia" w:ascii="宋体" w:hAnsi="宋体"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sz w:val="24"/>
          <w:szCs w:val="24"/>
        </w:rPr>
        <w:t>年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</w:rPr>
        <w:t>月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</w:rPr>
        <w:t>日止。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房屋租金：经双方协商一致，乙方向甲方一次性缴纳半年（6个月）的房租费用     元整。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物业费用：经双方协商一致，乙方一次性向物业管理处缴纳半年（6个月）的物业费</w:t>
      </w:r>
      <w:r>
        <w:rPr>
          <w:rFonts w:hint="eastAsia" w:ascii="宋体" w:hAnsi="宋体"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sz w:val="24"/>
          <w:szCs w:val="24"/>
        </w:rPr>
        <w:t>元整。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房屋押金：经双方协商一致，乙方向甲方另付押金</w:t>
      </w:r>
      <w:r>
        <w:rPr>
          <w:rFonts w:hint="eastAsia" w:ascii="宋体" w:hAnsi="宋体"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sz w:val="24"/>
          <w:szCs w:val="24"/>
        </w:rPr>
        <w:t>元。押金在房屋租赁期甲方满验收无误后，由甲方退回乙方</w:t>
      </w:r>
      <w:r>
        <w:rPr>
          <w:rFonts w:hint="eastAsia" w:ascii="宋体" w:hAnsi="宋体"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sz w:val="24"/>
          <w:szCs w:val="24"/>
        </w:rPr>
        <w:t>元押金。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租赁期满后，甲方有权收回出租房屋，乙方应如期交换。乙方如要求续租，则必须在租赁期满前前两个月内通知甲方，经甲方同意后，重新签订租赁合同。</w:t>
      </w: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三、房屋修缮与使用：</w:t>
      </w:r>
      <w:r>
        <w:rPr>
          <w:rFonts w:hint="eastAsia" w:ascii="宋体" w:hAnsi="宋体"/>
          <w:sz w:val="24"/>
          <w:szCs w:val="24"/>
        </w:rPr>
        <w:t>在租赁期内，乙方应合理使用其所承担的房屋及其附属设施。房屋设施的更新和维护由甲、乙双方共同协商维护。如房屋本身设施老化影响正常使用，则由甲方修护或更新；如乙方因使用不当造成房屋及设施损坏，则由乙方负责修护。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四、其他说明</w:t>
      </w:r>
      <w:r>
        <w:rPr>
          <w:rFonts w:hint="eastAsia" w:ascii="宋体" w:hAnsi="宋体"/>
          <w:sz w:val="24"/>
          <w:szCs w:val="24"/>
        </w:rPr>
        <w:t>：乙方租赁期间，水费、电费、网络费用以及其他由乙方居住而产生的费用由乙方承担。甲方必须保证在签订合同前各项水、电、物业费用清算完全，以便乙方正常使用房屋的租住权。租赁期结束后，乙方须交清自己居住产生的费用。</w:t>
      </w: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五、本协议一式两份，甲、乙方各执一份，签字后即行生效。</w:t>
      </w: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</w:p>
    <w:p>
      <w:pPr>
        <w:spacing w:line="360" w:lineRule="auto"/>
        <w:ind w:firstLine="3360" w:firstLineChars="140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甲方签字：          联系方式：</w:t>
      </w:r>
    </w:p>
    <w:p>
      <w:pPr>
        <w:spacing w:line="360" w:lineRule="auto"/>
        <w:ind w:firstLine="3360" w:firstLineChars="14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乙方签字：          联系方式：</w:t>
      </w:r>
    </w:p>
    <w:p>
      <w:pPr>
        <w:spacing w:line="360" w:lineRule="auto"/>
        <w:ind w:firstLine="6360" w:firstLineChars="26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年  月  日签订本合同</w:t>
      </w:r>
    </w:p>
    <w:sectPr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670C6C"/>
    <w:multiLevelType w:val="multilevel"/>
    <w:tmpl w:val="7A670C6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FFB5CC2"/>
    <w:rsid w:val="000003EE"/>
    <w:rsid w:val="00014BAF"/>
    <w:rsid w:val="00015A45"/>
    <w:rsid w:val="0002085F"/>
    <w:rsid w:val="00023B1D"/>
    <w:rsid w:val="000377BD"/>
    <w:rsid w:val="000377C7"/>
    <w:rsid w:val="0004340C"/>
    <w:rsid w:val="00047941"/>
    <w:rsid w:val="000623A2"/>
    <w:rsid w:val="00063F52"/>
    <w:rsid w:val="00065749"/>
    <w:rsid w:val="00070F49"/>
    <w:rsid w:val="000838DA"/>
    <w:rsid w:val="00085F90"/>
    <w:rsid w:val="000919C3"/>
    <w:rsid w:val="00092BC9"/>
    <w:rsid w:val="000B6B0A"/>
    <w:rsid w:val="000B75EA"/>
    <w:rsid w:val="000C6CA9"/>
    <w:rsid w:val="000D2DA9"/>
    <w:rsid w:val="000E7FC0"/>
    <w:rsid w:val="000F362E"/>
    <w:rsid w:val="00111FAD"/>
    <w:rsid w:val="00117EB8"/>
    <w:rsid w:val="001255E2"/>
    <w:rsid w:val="00131761"/>
    <w:rsid w:val="0014464E"/>
    <w:rsid w:val="001639D1"/>
    <w:rsid w:val="0017500D"/>
    <w:rsid w:val="001813C7"/>
    <w:rsid w:val="00187FD4"/>
    <w:rsid w:val="001907E5"/>
    <w:rsid w:val="001A497D"/>
    <w:rsid w:val="001B4DFC"/>
    <w:rsid w:val="001B6FEC"/>
    <w:rsid w:val="001D2541"/>
    <w:rsid w:val="001D3165"/>
    <w:rsid w:val="001D657C"/>
    <w:rsid w:val="001D74A0"/>
    <w:rsid w:val="001E24F5"/>
    <w:rsid w:val="001F0014"/>
    <w:rsid w:val="001F0323"/>
    <w:rsid w:val="001F466E"/>
    <w:rsid w:val="001F6D88"/>
    <w:rsid w:val="002131C4"/>
    <w:rsid w:val="00214174"/>
    <w:rsid w:val="0021592E"/>
    <w:rsid w:val="002353B9"/>
    <w:rsid w:val="00235F94"/>
    <w:rsid w:val="00242B6A"/>
    <w:rsid w:val="0025008D"/>
    <w:rsid w:val="002533F6"/>
    <w:rsid w:val="00254145"/>
    <w:rsid w:val="00257CBC"/>
    <w:rsid w:val="00262D2B"/>
    <w:rsid w:val="002874A0"/>
    <w:rsid w:val="00291FBF"/>
    <w:rsid w:val="00292F03"/>
    <w:rsid w:val="002A1306"/>
    <w:rsid w:val="002A328C"/>
    <w:rsid w:val="002A422E"/>
    <w:rsid w:val="002B1085"/>
    <w:rsid w:val="002B5BF3"/>
    <w:rsid w:val="002C7DB9"/>
    <w:rsid w:val="002D0FEB"/>
    <w:rsid w:val="002D19B2"/>
    <w:rsid w:val="002D2EED"/>
    <w:rsid w:val="002D362D"/>
    <w:rsid w:val="002D4081"/>
    <w:rsid w:val="002D4A58"/>
    <w:rsid w:val="002D68B9"/>
    <w:rsid w:val="00302674"/>
    <w:rsid w:val="00303137"/>
    <w:rsid w:val="003151CF"/>
    <w:rsid w:val="00325722"/>
    <w:rsid w:val="0033506F"/>
    <w:rsid w:val="00336FBD"/>
    <w:rsid w:val="00342CC7"/>
    <w:rsid w:val="0034441A"/>
    <w:rsid w:val="00350FD2"/>
    <w:rsid w:val="003562A8"/>
    <w:rsid w:val="00361061"/>
    <w:rsid w:val="00362468"/>
    <w:rsid w:val="003655F0"/>
    <w:rsid w:val="00375592"/>
    <w:rsid w:val="00385BC2"/>
    <w:rsid w:val="00386D6D"/>
    <w:rsid w:val="003937BC"/>
    <w:rsid w:val="003A1ABB"/>
    <w:rsid w:val="003A6686"/>
    <w:rsid w:val="003C327E"/>
    <w:rsid w:val="003C7854"/>
    <w:rsid w:val="003D5A81"/>
    <w:rsid w:val="003E42AD"/>
    <w:rsid w:val="003F4C62"/>
    <w:rsid w:val="00405A4E"/>
    <w:rsid w:val="004063A0"/>
    <w:rsid w:val="00406D52"/>
    <w:rsid w:val="0040745D"/>
    <w:rsid w:val="0041118A"/>
    <w:rsid w:val="004111F0"/>
    <w:rsid w:val="004120C6"/>
    <w:rsid w:val="0042316C"/>
    <w:rsid w:val="00431F3B"/>
    <w:rsid w:val="00432719"/>
    <w:rsid w:val="004365EF"/>
    <w:rsid w:val="00446706"/>
    <w:rsid w:val="0044760A"/>
    <w:rsid w:val="00450901"/>
    <w:rsid w:val="00450BBB"/>
    <w:rsid w:val="004610EF"/>
    <w:rsid w:val="00474D26"/>
    <w:rsid w:val="00476E57"/>
    <w:rsid w:val="00484CDC"/>
    <w:rsid w:val="00492C9D"/>
    <w:rsid w:val="0049349C"/>
    <w:rsid w:val="00497A46"/>
    <w:rsid w:val="004B3F54"/>
    <w:rsid w:val="004B6042"/>
    <w:rsid w:val="004C319A"/>
    <w:rsid w:val="004C386B"/>
    <w:rsid w:val="004C498E"/>
    <w:rsid w:val="004C7548"/>
    <w:rsid w:val="004D4166"/>
    <w:rsid w:val="004D44CC"/>
    <w:rsid w:val="004E4A7E"/>
    <w:rsid w:val="004F0B56"/>
    <w:rsid w:val="004F444E"/>
    <w:rsid w:val="0050395E"/>
    <w:rsid w:val="00515970"/>
    <w:rsid w:val="005222B1"/>
    <w:rsid w:val="00533854"/>
    <w:rsid w:val="00536C44"/>
    <w:rsid w:val="00536E20"/>
    <w:rsid w:val="0054015F"/>
    <w:rsid w:val="005427B6"/>
    <w:rsid w:val="00554E81"/>
    <w:rsid w:val="00557FA2"/>
    <w:rsid w:val="00570B79"/>
    <w:rsid w:val="00584DFB"/>
    <w:rsid w:val="005900A2"/>
    <w:rsid w:val="00593F11"/>
    <w:rsid w:val="005A04F3"/>
    <w:rsid w:val="005A2850"/>
    <w:rsid w:val="005B1CAC"/>
    <w:rsid w:val="005B2A02"/>
    <w:rsid w:val="005D175C"/>
    <w:rsid w:val="005D7182"/>
    <w:rsid w:val="005E033A"/>
    <w:rsid w:val="005E1CC3"/>
    <w:rsid w:val="005F0C77"/>
    <w:rsid w:val="0060773E"/>
    <w:rsid w:val="0061050A"/>
    <w:rsid w:val="0061476D"/>
    <w:rsid w:val="0062424B"/>
    <w:rsid w:val="0064017E"/>
    <w:rsid w:val="00642975"/>
    <w:rsid w:val="00647B20"/>
    <w:rsid w:val="00653704"/>
    <w:rsid w:val="00663487"/>
    <w:rsid w:val="006765D3"/>
    <w:rsid w:val="00680B24"/>
    <w:rsid w:val="00695F8C"/>
    <w:rsid w:val="006B0ECA"/>
    <w:rsid w:val="006B75E3"/>
    <w:rsid w:val="006C4FBE"/>
    <w:rsid w:val="006D3BB9"/>
    <w:rsid w:val="006E3979"/>
    <w:rsid w:val="006E7A2C"/>
    <w:rsid w:val="006F2053"/>
    <w:rsid w:val="006F3571"/>
    <w:rsid w:val="00700602"/>
    <w:rsid w:val="00700875"/>
    <w:rsid w:val="00700D2A"/>
    <w:rsid w:val="00702B26"/>
    <w:rsid w:val="00704A90"/>
    <w:rsid w:val="0071650F"/>
    <w:rsid w:val="00722CC6"/>
    <w:rsid w:val="00722F63"/>
    <w:rsid w:val="00723A65"/>
    <w:rsid w:val="00737796"/>
    <w:rsid w:val="00741F39"/>
    <w:rsid w:val="00756D95"/>
    <w:rsid w:val="00760F3C"/>
    <w:rsid w:val="00763E13"/>
    <w:rsid w:val="00765821"/>
    <w:rsid w:val="007762A7"/>
    <w:rsid w:val="00782876"/>
    <w:rsid w:val="007913BD"/>
    <w:rsid w:val="007A1FB5"/>
    <w:rsid w:val="007A386B"/>
    <w:rsid w:val="007C4469"/>
    <w:rsid w:val="007E189E"/>
    <w:rsid w:val="007E7F7A"/>
    <w:rsid w:val="007F03C8"/>
    <w:rsid w:val="007F2A64"/>
    <w:rsid w:val="007F4C55"/>
    <w:rsid w:val="007F6121"/>
    <w:rsid w:val="007F6E00"/>
    <w:rsid w:val="00801C76"/>
    <w:rsid w:val="00803670"/>
    <w:rsid w:val="00803F39"/>
    <w:rsid w:val="00821C1E"/>
    <w:rsid w:val="008366FD"/>
    <w:rsid w:val="00837FC2"/>
    <w:rsid w:val="00841FC2"/>
    <w:rsid w:val="008502BA"/>
    <w:rsid w:val="00864897"/>
    <w:rsid w:val="00871B48"/>
    <w:rsid w:val="00871C7B"/>
    <w:rsid w:val="00882509"/>
    <w:rsid w:val="0088298B"/>
    <w:rsid w:val="00886551"/>
    <w:rsid w:val="00887AC5"/>
    <w:rsid w:val="0089399C"/>
    <w:rsid w:val="00895312"/>
    <w:rsid w:val="008961BB"/>
    <w:rsid w:val="0089654A"/>
    <w:rsid w:val="008977D5"/>
    <w:rsid w:val="008A487F"/>
    <w:rsid w:val="008A615B"/>
    <w:rsid w:val="008C20B1"/>
    <w:rsid w:val="008C6DE9"/>
    <w:rsid w:val="008E45DE"/>
    <w:rsid w:val="008E653E"/>
    <w:rsid w:val="008F33C9"/>
    <w:rsid w:val="008F3929"/>
    <w:rsid w:val="008F795B"/>
    <w:rsid w:val="0090527F"/>
    <w:rsid w:val="00910398"/>
    <w:rsid w:val="009142F0"/>
    <w:rsid w:val="00915327"/>
    <w:rsid w:val="00933A51"/>
    <w:rsid w:val="00937387"/>
    <w:rsid w:val="00941F40"/>
    <w:rsid w:val="0094422A"/>
    <w:rsid w:val="009528DB"/>
    <w:rsid w:val="009560A3"/>
    <w:rsid w:val="009801F2"/>
    <w:rsid w:val="009859BD"/>
    <w:rsid w:val="009869E8"/>
    <w:rsid w:val="00991D18"/>
    <w:rsid w:val="00995169"/>
    <w:rsid w:val="0099798D"/>
    <w:rsid w:val="009A014F"/>
    <w:rsid w:val="009B15B1"/>
    <w:rsid w:val="009B7E43"/>
    <w:rsid w:val="009C014D"/>
    <w:rsid w:val="009C12C9"/>
    <w:rsid w:val="009C22F6"/>
    <w:rsid w:val="009C2408"/>
    <w:rsid w:val="009D1E04"/>
    <w:rsid w:val="009D2377"/>
    <w:rsid w:val="009D31EB"/>
    <w:rsid w:val="009D52DF"/>
    <w:rsid w:val="009E0287"/>
    <w:rsid w:val="009F18F0"/>
    <w:rsid w:val="00A01848"/>
    <w:rsid w:val="00A1067A"/>
    <w:rsid w:val="00A109D8"/>
    <w:rsid w:val="00A24B7D"/>
    <w:rsid w:val="00A32FC3"/>
    <w:rsid w:val="00A35544"/>
    <w:rsid w:val="00A43BE1"/>
    <w:rsid w:val="00A50BA8"/>
    <w:rsid w:val="00A56555"/>
    <w:rsid w:val="00A56AF3"/>
    <w:rsid w:val="00A610FC"/>
    <w:rsid w:val="00A725B4"/>
    <w:rsid w:val="00A917BC"/>
    <w:rsid w:val="00A9248A"/>
    <w:rsid w:val="00A9702E"/>
    <w:rsid w:val="00AA60CF"/>
    <w:rsid w:val="00AB69F9"/>
    <w:rsid w:val="00AB759D"/>
    <w:rsid w:val="00AC1A32"/>
    <w:rsid w:val="00AC6FB4"/>
    <w:rsid w:val="00AD3988"/>
    <w:rsid w:val="00AD697F"/>
    <w:rsid w:val="00AE112E"/>
    <w:rsid w:val="00AE4385"/>
    <w:rsid w:val="00B07E47"/>
    <w:rsid w:val="00B1016B"/>
    <w:rsid w:val="00B2176F"/>
    <w:rsid w:val="00B2212E"/>
    <w:rsid w:val="00B24C9B"/>
    <w:rsid w:val="00B24CB1"/>
    <w:rsid w:val="00B26BD4"/>
    <w:rsid w:val="00B27300"/>
    <w:rsid w:val="00B279B0"/>
    <w:rsid w:val="00B304DB"/>
    <w:rsid w:val="00B312F5"/>
    <w:rsid w:val="00B500C8"/>
    <w:rsid w:val="00B52938"/>
    <w:rsid w:val="00B53034"/>
    <w:rsid w:val="00B749FB"/>
    <w:rsid w:val="00B8006C"/>
    <w:rsid w:val="00B868A9"/>
    <w:rsid w:val="00B87AF0"/>
    <w:rsid w:val="00B91558"/>
    <w:rsid w:val="00B943B2"/>
    <w:rsid w:val="00BA24CD"/>
    <w:rsid w:val="00BA3419"/>
    <w:rsid w:val="00BA562B"/>
    <w:rsid w:val="00BA5CEB"/>
    <w:rsid w:val="00BB164A"/>
    <w:rsid w:val="00BB593E"/>
    <w:rsid w:val="00BC0187"/>
    <w:rsid w:val="00BC14F8"/>
    <w:rsid w:val="00BC7AAF"/>
    <w:rsid w:val="00BD5922"/>
    <w:rsid w:val="00BD5B4B"/>
    <w:rsid w:val="00BE79A8"/>
    <w:rsid w:val="00BF3979"/>
    <w:rsid w:val="00C10C92"/>
    <w:rsid w:val="00C1294D"/>
    <w:rsid w:val="00C12DAC"/>
    <w:rsid w:val="00C1324C"/>
    <w:rsid w:val="00C15018"/>
    <w:rsid w:val="00C230F7"/>
    <w:rsid w:val="00C30298"/>
    <w:rsid w:val="00C43DC5"/>
    <w:rsid w:val="00C46D8D"/>
    <w:rsid w:val="00C50CEB"/>
    <w:rsid w:val="00C56053"/>
    <w:rsid w:val="00C6051B"/>
    <w:rsid w:val="00C64239"/>
    <w:rsid w:val="00C82938"/>
    <w:rsid w:val="00C8320B"/>
    <w:rsid w:val="00C84E1A"/>
    <w:rsid w:val="00C93F1D"/>
    <w:rsid w:val="00CA30FA"/>
    <w:rsid w:val="00CA40C9"/>
    <w:rsid w:val="00CA7DFE"/>
    <w:rsid w:val="00CB17BE"/>
    <w:rsid w:val="00CB3DE5"/>
    <w:rsid w:val="00CB49B8"/>
    <w:rsid w:val="00CC6682"/>
    <w:rsid w:val="00CD5C0A"/>
    <w:rsid w:val="00CE2488"/>
    <w:rsid w:val="00CE43AD"/>
    <w:rsid w:val="00CE51FC"/>
    <w:rsid w:val="00CF3EF3"/>
    <w:rsid w:val="00CF65BD"/>
    <w:rsid w:val="00D0090F"/>
    <w:rsid w:val="00D15D12"/>
    <w:rsid w:val="00D21999"/>
    <w:rsid w:val="00D21BBE"/>
    <w:rsid w:val="00D238D1"/>
    <w:rsid w:val="00D2394C"/>
    <w:rsid w:val="00D3348F"/>
    <w:rsid w:val="00D34B2A"/>
    <w:rsid w:val="00D40467"/>
    <w:rsid w:val="00D41889"/>
    <w:rsid w:val="00D512D3"/>
    <w:rsid w:val="00D516FA"/>
    <w:rsid w:val="00D53C5C"/>
    <w:rsid w:val="00D60981"/>
    <w:rsid w:val="00D65F4C"/>
    <w:rsid w:val="00D717F2"/>
    <w:rsid w:val="00D7587F"/>
    <w:rsid w:val="00D75931"/>
    <w:rsid w:val="00D77F99"/>
    <w:rsid w:val="00D9077C"/>
    <w:rsid w:val="00D93480"/>
    <w:rsid w:val="00D9553C"/>
    <w:rsid w:val="00DA29F9"/>
    <w:rsid w:val="00DB0D33"/>
    <w:rsid w:val="00DB24F6"/>
    <w:rsid w:val="00DF140D"/>
    <w:rsid w:val="00DF4FD0"/>
    <w:rsid w:val="00E02DDF"/>
    <w:rsid w:val="00E03687"/>
    <w:rsid w:val="00E06758"/>
    <w:rsid w:val="00E111EB"/>
    <w:rsid w:val="00E15CF6"/>
    <w:rsid w:val="00E24C36"/>
    <w:rsid w:val="00E268CD"/>
    <w:rsid w:val="00E4465E"/>
    <w:rsid w:val="00E45269"/>
    <w:rsid w:val="00E45CB8"/>
    <w:rsid w:val="00E477F8"/>
    <w:rsid w:val="00E506F8"/>
    <w:rsid w:val="00E53533"/>
    <w:rsid w:val="00E73EBF"/>
    <w:rsid w:val="00E75BC6"/>
    <w:rsid w:val="00E85FDD"/>
    <w:rsid w:val="00EA4ED0"/>
    <w:rsid w:val="00EA5BB5"/>
    <w:rsid w:val="00EB2FF6"/>
    <w:rsid w:val="00EB413B"/>
    <w:rsid w:val="00EC1444"/>
    <w:rsid w:val="00EC2D44"/>
    <w:rsid w:val="00ED0480"/>
    <w:rsid w:val="00ED33C5"/>
    <w:rsid w:val="00ED4757"/>
    <w:rsid w:val="00ED5EAA"/>
    <w:rsid w:val="00EE27E4"/>
    <w:rsid w:val="00EF5D3D"/>
    <w:rsid w:val="00F107A1"/>
    <w:rsid w:val="00F20B24"/>
    <w:rsid w:val="00F21B40"/>
    <w:rsid w:val="00F220EA"/>
    <w:rsid w:val="00F23856"/>
    <w:rsid w:val="00F267BB"/>
    <w:rsid w:val="00F31109"/>
    <w:rsid w:val="00F349C8"/>
    <w:rsid w:val="00F438D6"/>
    <w:rsid w:val="00F450D9"/>
    <w:rsid w:val="00F55E61"/>
    <w:rsid w:val="00F5613E"/>
    <w:rsid w:val="00F566BE"/>
    <w:rsid w:val="00F628BB"/>
    <w:rsid w:val="00F6316C"/>
    <w:rsid w:val="00F646C6"/>
    <w:rsid w:val="00F80516"/>
    <w:rsid w:val="00F95BF6"/>
    <w:rsid w:val="00F9714E"/>
    <w:rsid w:val="00FA0321"/>
    <w:rsid w:val="00FB49AA"/>
    <w:rsid w:val="00FB5435"/>
    <w:rsid w:val="00FC47F3"/>
    <w:rsid w:val="00FC6680"/>
    <w:rsid w:val="00FC6827"/>
    <w:rsid w:val="00FE00DD"/>
    <w:rsid w:val="00FE0D69"/>
    <w:rsid w:val="00FE7C3B"/>
    <w:rsid w:val="650A5DE4"/>
    <w:rsid w:val="6F6E67E3"/>
    <w:rsid w:val="FFFB5C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insomnia/Library/Containers/com.kingsoft.wpsoffice.mac/Data/.kingsoft/office6/templates/download/4a1a474a-6a66-46ca-9b48-91fe5555f440/&#36890;&#29992;&#29256;&#31199;&#25151;&#21512;&#21516;.doc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通用版租房合同.doc.docx</Template>
  <Pages>1</Pages>
  <Words>620</Words>
  <Characters>620</Characters>
  <Lines>4</Lines>
  <Paragraphs>1</Paragraphs>
  <TotalTime>0</TotalTime>
  <ScaleCrop>false</ScaleCrop>
  <LinksUpToDate>false</LinksUpToDate>
  <CharactersWithSpaces>677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2024-08-27T10:07:00Z</dcterms:created>
  <dc:creator>豆沙芭黑话</dc:creator>
  <cp:lastModifiedBy>豆沙芭黑话</cp:lastModifiedBy>
  <dcterms:modified xsi:type="dcterms:W3CDTF">2024-08-27T10:07:31Z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KSOTemplateUUID">
    <vt:lpwstr>v1.0_mb_VJLY8F/TpU/gbyjRuACwtg==</vt:lpwstr>
  </property>
  <property fmtid="{D5CDD505-2E9C-101B-9397-08002B2CF9AE}" pid="4" name="ICV">
    <vt:lpwstr>495043E328751DA8DC34CD66E9539972_41</vt:lpwstr>
  </property>
</Properties>
</file>