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租房合同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出租方（甲方）：                 联系方式：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承租方（乙方）：                 联系方式：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甲、乙双方就租房事宜，达成如下协议：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659130</wp:posOffset>
                </wp:positionV>
                <wp:extent cx="219075" cy="635"/>
                <wp:effectExtent l="0" t="0" r="0" b="0"/>
                <wp:wrapNone/>
                <wp:docPr id="7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flip:y;margin-left:327pt;margin-top:51.9pt;height:0.05pt;width:17.25pt;z-index:251665408;mso-width-relative:page;mso-height-relative:page;" filled="f" stroked="t" coordsize="21600,21600" o:gfxdata="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FkKZ29gAAAALAQAADwAAAAAAAAAB&#10;ACAAAAA4AAAAZHJzL2Rvd25yZXYueG1sUEsBAhQAFAAAAAgAh07iQLTHAcL6AQAA7gMAAA4AAAAA&#10;AAAAAQAgAAAAPQEAAGRycy9lMm9Eb2MueG1sUEsFBgAAAAAGAAYAWQEAAKk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659130</wp:posOffset>
                </wp:positionV>
                <wp:extent cx="257175" cy="635"/>
                <wp:effectExtent l="0" t="0" r="0" b="0"/>
                <wp:wrapNone/>
                <wp:docPr id="6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margin-left:284.25pt;margin-top:51.9pt;height:0.05pt;width:20.25pt;z-index:251664384;mso-width-relative:page;mso-height-relative:page;" filled="f" stroked="t" coordsize="21600,21600" o:gfxdata="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v7tHb9gAAAALAQAADwAAAAAAAAABACAAAAA4&#10;AAAAZHJzL2Rvd25yZXYueG1sUEsBAhQAFAAAAAgAh07iQGhUDAT0AQAA5AMAAA4AAAAAAAAAAQAg&#10;AAAAPQEAAGRycy9lMm9Eb2MueG1sUEsFBgAAAAAGAAYAWQEAAK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659130</wp:posOffset>
                </wp:positionV>
                <wp:extent cx="447675" cy="635"/>
                <wp:effectExtent l="0" t="0" r="0" b="0"/>
                <wp:wrapNone/>
                <wp:docPr id="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y;margin-left:228pt;margin-top:51.9pt;height:0.05pt;width:35.25pt;z-index:251663360;mso-width-relative:page;mso-height-relative:page;" filled="f" stroked="t" coordsize="21600,21600" o:gfxdata="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4viIoNgAAAALAQAADwAAAAAAAAAB&#10;ACAAAAA4AAAAZHJzL2Rvd25yZXYueG1sUEsBAhQAFAAAAAgAh07iQBg0+2j6AQAA7gMAAA4AAAAA&#10;AAAAAQAgAAAAPQEAAGRycy9lMm9Eb2MueG1sUEsFBgAAAAAGAAYAWQEAAKk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659765</wp:posOffset>
                </wp:positionV>
                <wp:extent cx="209550" cy="0"/>
                <wp:effectExtent l="0" t="6350" r="0" b="6350"/>
                <wp:wrapNone/>
                <wp:docPr id="4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176.25pt;margin-top:51.95pt;height:0pt;width:16.5pt;z-index:251662336;mso-width-relative:page;mso-height-relative:page;" filled="f" stroked="t" coordsize="21600,21600" o:gfxdata="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MLNUeDXAAAACwEAAA8AAAAAAAAAAQAgAAAAOAAA&#10;AGRycy9kb3ducmV2LnhtbFBLAQIUABQAAAAIAIdO4kDdXrbZ8wEAAOIDAAAOAAAAAAAAAAEAIAAA&#10;ADwBAABkcnMvZTJvRG9jLnhtbFBLBQYAAAAABgAGAFkBAACh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659130</wp:posOffset>
                </wp:positionV>
                <wp:extent cx="238125" cy="635"/>
                <wp:effectExtent l="0" t="0" r="0" b="0"/>
                <wp:wrapNone/>
                <wp:docPr id="3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138pt;margin-top:51.9pt;height:0.05pt;width:18.75pt;z-index:251661312;mso-width-relative:page;mso-height-relative:page;" filled="f" stroked="t" coordsize="21600,21600" o:gfxdata="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3Z5iTYAAAACwEAAA8AAAAAAAAAAQAgAAAA&#10;OAAAAGRycy9kb3ducmV2LnhtbFBLAQIUABQAAAAIAIdO4kA4NFiP9QEAAOQDAAAOAAAAAAAAAAEA&#10;IAAAAD0BAABkcnMvZTJvRG9jLnhtbFBLBQYAAAAABgAGAFkBAACk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659130</wp:posOffset>
                </wp:positionV>
                <wp:extent cx="409575" cy="0"/>
                <wp:effectExtent l="0" t="6350" r="0" b="6350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81.75pt;margin-top:51.9pt;height:0pt;width:32.25pt;z-index:251660288;mso-width-relative:page;mso-height-relative:page;" filled="f" stroked="t" coordsize="21600,21600" o:gfxdata="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de66O1wAAAAsBAAAPAAAAAAAAAAEAIAAAADgA&#10;AABkcnMvZG93bnJldi54bWxQSwECFAAUAAAACACHTuJAosJwdvQBAADiAwAADgAAAAAAAAABACAA&#10;AAA8AQAAZHJzL2Uyb0RvYy54bWxQSwUGAAAAAAYABgBZAQAAo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259080</wp:posOffset>
                </wp:positionV>
                <wp:extent cx="1552575" cy="0"/>
                <wp:effectExtent l="0" t="6350" r="0" b="635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24.5pt;margin-top:20.4pt;height:0pt;width:122.25pt;z-index:251659264;mso-width-relative:page;mso-height-relative:page;" filled="f" stroked="t" coordsize="21600,21600" o:gfxdata="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DZcGGnXAAAACQEAAA8AAAAAAAAAAQAgAAAAOAAA&#10;AGRycy9kb3ducmV2LnhtbFBLAQIUABQAAAAIAIdO4kByrcZr8wEAAOMDAAAOAAAAAAAAAAEAIAAA&#10;ADwBAABkcnMvZTJvRG9jLnhtbFBLBQYAAAAABgAGAFkBAACh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>一、甲方将位于                   房屋出租给乙方居住使用，租房期限为       年    月   日至      年    月    日。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676275</wp:posOffset>
                </wp:positionV>
                <wp:extent cx="723900" cy="0"/>
                <wp:effectExtent l="0" t="6350" r="0" b="6350"/>
                <wp:wrapNone/>
                <wp:docPr id="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margin-left:161.25pt;margin-top:53.25pt;height:0pt;width:57pt;z-index:251667456;mso-width-relative:page;mso-height-relative:page;" filled="f" stroked="t" coordsize="21600,21600" o:gfxdata="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S6og7XAAAACwEAAA8AAAAAAAAAAQAgAAAAOAAA&#10;AGRycy9kb3ducmV2LnhtbFBLAQIUABQAAAAIAIdO4kAnWaXD8wEAAOMDAAAOAAAAAAAAAAEAIAAA&#10;ADwBAABkcnMvZTJvRG9jLnhtbFBLBQYAAAAABgAGAFkBAACh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304800</wp:posOffset>
                </wp:positionV>
                <wp:extent cx="695325" cy="0"/>
                <wp:effectExtent l="0" t="6350" r="0" b="6350"/>
                <wp:wrapNone/>
                <wp:docPr id="8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186pt;margin-top:24pt;height:0pt;width:54.75pt;z-index:251666432;mso-width-relative:page;mso-height-relative:page;" filled="f" stroked="t" coordsize="21600,21600" o:gfxdata="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K0gBvvYAAAACQEAAA8AAAAAAAAAAQAgAAAAOAAA&#10;AGRycy9kb3ducmV2LnhtbFBLAQIUABQAAAAIAIdO4kD+JxvL8gEAAOIDAAAOAAAAAAAAAAEAIAAA&#10;AD0BAABkcnMvZTJvRG9jLnhtbFBLBQYAAAAABgAGAFkBAACh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>二、本房屋租金为人民币         元/月，按一个季度结算。乙方向甲方支付租金人民币          元/月。合同期满，交费应按时支付续租费用。如遇特殊情况如拆迁，甲方必须退还乙方剩余房租。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三、乙方租房期间，水、电、气及物管费由乙方居住而产生的费用由乙方负担。租房结束时，乙方须交清欠费。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四、在合同租赁期间甲方不得任意增加房租或者收回房屋使用权。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五、本合同发生纠纷，双方协商解决，协商不成，任何一方均有权向当地人民法院提起诉讼，请求司法解决。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六、本合同一式两份，甲、乙双方各执一份，自双方签字之日起生效。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700" w:firstLineChars="2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</w:p>
    <w:p>
      <w:pPr>
        <w:ind w:firstLine="700" w:firstLineChars="2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</w:p>
    <w:p>
      <w:pPr>
        <w:pStyle w:val="8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签约日期：     年 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0522"/>
    <w:rsid w:val="000C10AC"/>
    <w:rsid w:val="002C2E49"/>
    <w:rsid w:val="006F689B"/>
    <w:rsid w:val="007D017C"/>
    <w:rsid w:val="00C51AD6"/>
    <w:rsid w:val="00FD5BEA"/>
    <w:rsid w:val="FFB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insomnia/Library/Containers/com.kingsoft.wpsoffice.mac/Data/.kingsoft/office6/templates/download/2c6e07c5-b5c4-cf67-14a0-e306c71f28cc/&#31199;&#25151;&#21512;&#2151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租房合同.docx</Template>
  <Pages>1</Pages>
  <Words>330</Words>
  <Characters>330</Characters>
  <Lines>3</Lines>
  <Paragraphs>1</Paragraphs>
  <TotalTime>15</TotalTime>
  <ScaleCrop>false</ScaleCrop>
  <LinksUpToDate>false</LinksUpToDate>
  <CharactersWithSpaces>469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2024-08-27T10:04:00Z</dcterms:created>
  <dc:creator>豆沙芭黑话</dc:creator>
  <cp:lastModifiedBy>豆沙芭黑话</cp:lastModifiedBy>
  <dcterms:modified xsi:type="dcterms:W3CDTF">2024-08-27T10:04:50Z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5E917080C4A08C6E2B34CD663FED09EA_41</vt:lpwstr>
  </property>
  <property fmtid="{D5CDD505-2E9C-101B-9397-08002B2CF9AE}" pid="3" name="KSOProductBuildVer">
    <vt:lpwstr>2052-6.7.1.8828</vt:lpwstr>
  </property>
</Properties>
</file>